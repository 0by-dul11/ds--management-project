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DE055" w14:textId="77777777" w:rsidR="00615C61" w:rsidRPr="00070123" w:rsidRDefault="00615C61" w:rsidP="00F63FC9">
      <w:pPr>
        <w:rPr>
          <w:noProof/>
        </w:rPr>
      </w:pPr>
      <w:r w:rsidRPr="00070123">
        <w:rPr>
          <w:noProof/>
          <w:lang w:bidi="bn-BD"/>
        </w:rPr>
        <w:drawing>
          <wp:inline distT="0" distB="0" distL="0" distR="0" wp14:anchorId="5A7F67A8" wp14:editId="64B883A0">
            <wp:extent cx="4584732" cy="1630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10" cy="16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2BC7" w14:textId="25053980" w:rsidR="00AA72B3" w:rsidRPr="00F912B7" w:rsidRDefault="00D40482" w:rsidP="00070123">
      <w:pPr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</w:rPr>
      </w:pPr>
      <w:r w:rsidRPr="00F912B7">
        <w:rPr>
          <w:rFonts w:ascii="Times New Roman" w:hAnsi="Times New Roman" w:cs="Times New Roman"/>
          <w:b/>
          <w:bCs/>
          <w:color w:val="002060"/>
          <w:sz w:val="56"/>
          <w:szCs w:val="56"/>
        </w:rPr>
        <w:t>“</w:t>
      </w:r>
      <w:r w:rsidR="004A5AD0" w:rsidRPr="00F912B7">
        <w:rPr>
          <w:rFonts w:ascii="Times New Roman" w:hAnsi="Times New Roman" w:cs="Times New Roman"/>
          <w:b/>
          <w:bCs/>
          <w:color w:val="002060"/>
          <w:sz w:val="56"/>
          <w:szCs w:val="56"/>
          <w:u w:val="single"/>
        </w:rPr>
        <w:t>Assignment</w:t>
      </w:r>
      <w:r w:rsidR="00327CB5" w:rsidRPr="00F912B7">
        <w:rPr>
          <w:rFonts w:ascii="Times New Roman" w:hAnsi="Times New Roman" w:cs="Times New Roman"/>
          <w:b/>
          <w:bCs/>
          <w:color w:val="002060"/>
          <w:sz w:val="56"/>
          <w:szCs w:val="56"/>
        </w:rPr>
        <w:t>”</w:t>
      </w:r>
    </w:p>
    <w:tbl>
      <w:tblPr>
        <w:tblStyle w:val="TableGrid"/>
        <w:tblW w:w="9417" w:type="dxa"/>
        <w:jc w:val="center"/>
        <w:tblLook w:val="04A0" w:firstRow="1" w:lastRow="0" w:firstColumn="1" w:lastColumn="0" w:noHBand="0" w:noVBand="1"/>
      </w:tblPr>
      <w:tblGrid>
        <w:gridCol w:w="3096"/>
        <w:gridCol w:w="6321"/>
      </w:tblGrid>
      <w:tr w:rsidR="00C276C1" w:rsidRPr="00070123" w14:paraId="3B1BBF46" w14:textId="77777777" w:rsidTr="00070123">
        <w:trPr>
          <w:trHeight w:val="624"/>
          <w:jc w:val="center"/>
        </w:trPr>
        <w:tc>
          <w:tcPr>
            <w:tcW w:w="3096" w:type="dxa"/>
          </w:tcPr>
          <w:p w14:paraId="14DC233E" w14:textId="7E083FB2" w:rsidR="00C276C1" w:rsidRPr="00070123" w:rsidRDefault="00C276C1" w:rsidP="00070123">
            <w:pPr>
              <w:jc w:val="center"/>
              <w:rPr>
                <w:rFonts w:cstheme="minorHAnsi"/>
                <w:b/>
                <w:bCs/>
                <w:color w:val="002060"/>
                <w:sz w:val="36"/>
                <w:szCs w:val="36"/>
              </w:rPr>
            </w:pPr>
            <w:r w:rsidRPr="00070123">
              <w:rPr>
                <w:rFonts w:cstheme="minorHAnsi"/>
                <w:b/>
                <w:bCs/>
                <w:color w:val="002060"/>
                <w:sz w:val="36"/>
                <w:szCs w:val="36"/>
              </w:rPr>
              <w:t>Course Code</w:t>
            </w:r>
          </w:p>
        </w:tc>
        <w:tc>
          <w:tcPr>
            <w:tcW w:w="6321" w:type="dxa"/>
          </w:tcPr>
          <w:p w14:paraId="5C40C03D" w14:textId="67D8CC61" w:rsidR="00C276C1" w:rsidRPr="00070123" w:rsidRDefault="00484025" w:rsidP="00070123">
            <w:pPr>
              <w:jc w:val="center"/>
              <w:rPr>
                <w:rFonts w:cstheme="minorHAnsi"/>
                <w:color w:val="002060"/>
                <w:sz w:val="36"/>
                <w:szCs w:val="36"/>
              </w:rPr>
            </w:pPr>
            <w:r>
              <w:rPr>
                <w:rFonts w:cstheme="minorHAnsi"/>
                <w:color w:val="000000" w:themeColor="text1"/>
                <w:sz w:val="36"/>
                <w:szCs w:val="36"/>
              </w:rPr>
              <w:t>CSE235</w:t>
            </w:r>
          </w:p>
        </w:tc>
      </w:tr>
      <w:tr w:rsidR="00C276C1" w:rsidRPr="00070123" w14:paraId="7C39450B" w14:textId="77777777" w:rsidTr="00070123">
        <w:trPr>
          <w:trHeight w:val="684"/>
          <w:jc w:val="center"/>
        </w:trPr>
        <w:tc>
          <w:tcPr>
            <w:tcW w:w="3096" w:type="dxa"/>
          </w:tcPr>
          <w:p w14:paraId="3285B579" w14:textId="16373142" w:rsidR="00C276C1" w:rsidRPr="00070123" w:rsidRDefault="006F3D03" w:rsidP="00070123">
            <w:pPr>
              <w:jc w:val="center"/>
              <w:rPr>
                <w:sz w:val="30"/>
                <w:szCs w:val="30"/>
              </w:rPr>
            </w:pPr>
            <w:r w:rsidRPr="00070123">
              <w:rPr>
                <w:rFonts w:cstheme="minorHAnsi"/>
                <w:b/>
                <w:bCs/>
                <w:color w:val="002060"/>
                <w:sz w:val="36"/>
                <w:szCs w:val="36"/>
              </w:rPr>
              <w:t>Course Title</w:t>
            </w:r>
          </w:p>
        </w:tc>
        <w:tc>
          <w:tcPr>
            <w:tcW w:w="6321" w:type="dxa"/>
          </w:tcPr>
          <w:p w14:paraId="4E8FC304" w14:textId="484F941C" w:rsidR="00C276C1" w:rsidRPr="00070123" w:rsidRDefault="00484025" w:rsidP="00070123">
            <w:pPr>
              <w:jc w:val="center"/>
            </w:pPr>
            <w:r>
              <w:rPr>
                <w:sz w:val="36"/>
                <w:szCs w:val="36"/>
              </w:rPr>
              <w:t>Numerical Method</w:t>
            </w:r>
          </w:p>
        </w:tc>
      </w:tr>
      <w:tr w:rsidR="006F3D03" w:rsidRPr="00070123" w14:paraId="1E61E5B9" w14:textId="77777777" w:rsidTr="00070123">
        <w:trPr>
          <w:trHeight w:val="684"/>
          <w:jc w:val="center"/>
        </w:trPr>
        <w:tc>
          <w:tcPr>
            <w:tcW w:w="3096" w:type="dxa"/>
          </w:tcPr>
          <w:p w14:paraId="527A71AA" w14:textId="53DA1F55" w:rsidR="006F3D03" w:rsidRPr="00070123" w:rsidRDefault="006F3D03" w:rsidP="00070123">
            <w:pPr>
              <w:jc w:val="center"/>
              <w:rPr>
                <w:rFonts w:cstheme="minorHAnsi"/>
                <w:b/>
                <w:bCs/>
                <w:color w:val="002060"/>
                <w:sz w:val="36"/>
                <w:szCs w:val="36"/>
              </w:rPr>
            </w:pPr>
            <w:r w:rsidRPr="00070123">
              <w:rPr>
                <w:rFonts w:cstheme="minorHAnsi"/>
                <w:b/>
                <w:bCs/>
                <w:color w:val="002060"/>
                <w:sz w:val="36"/>
                <w:szCs w:val="36"/>
              </w:rPr>
              <w:t>Topic</w:t>
            </w:r>
          </w:p>
        </w:tc>
        <w:tc>
          <w:tcPr>
            <w:tcW w:w="6321" w:type="dxa"/>
          </w:tcPr>
          <w:p w14:paraId="3E675CDA" w14:textId="2438A1B4" w:rsidR="006F3D03" w:rsidRPr="00070123" w:rsidRDefault="00484025" w:rsidP="0007012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Math Practice</w:t>
            </w:r>
          </w:p>
        </w:tc>
      </w:tr>
    </w:tbl>
    <w:p w14:paraId="0845022E" w14:textId="5A7166DE" w:rsidR="00C276C1" w:rsidRPr="00070123" w:rsidRDefault="00C276C1" w:rsidP="00F63FC9">
      <w:pPr>
        <w:rPr>
          <w:rFonts w:cstheme="minorHAnsi"/>
          <w:b/>
          <w:bCs/>
          <w:color w:val="00206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213"/>
        <w:tblW w:w="5206" w:type="dxa"/>
        <w:tblLook w:val="04A0" w:firstRow="1" w:lastRow="0" w:firstColumn="1" w:lastColumn="0" w:noHBand="0" w:noVBand="1"/>
      </w:tblPr>
      <w:tblGrid>
        <w:gridCol w:w="5206"/>
      </w:tblGrid>
      <w:tr w:rsidR="006E46FC" w:rsidRPr="00070123" w14:paraId="30E3994B" w14:textId="77777777" w:rsidTr="006E46FC">
        <w:trPr>
          <w:trHeight w:val="2586"/>
        </w:trPr>
        <w:tc>
          <w:tcPr>
            <w:tcW w:w="5206" w:type="dxa"/>
          </w:tcPr>
          <w:p w14:paraId="1B8DAB1A" w14:textId="77777777" w:rsidR="006E46FC" w:rsidRPr="00070123" w:rsidRDefault="006E46FC" w:rsidP="00F63FC9">
            <w:pPr>
              <w:tabs>
                <w:tab w:val="left" w:pos="3834"/>
              </w:tabs>
              <w:rPr>
                <w:rFonts w:cstheme="minorHAnsi"/>
                <w:b/>
                <w:bCs/>
                <w:color w:val="002060"/>
                <w:sz w:val="40"/>
                <w:szCs w:val="40"/>
              </w:rPr>
            </w:pPr>
            <w:r w:rsidRPr="00070123">
              <w:rPr>
                <w:rFonts w:cstheme="minorHAnsi"/>
                <w:b/>
                <w:bCs/>
                <w:color w:val="002060"/>
                <w:sz w:val="40"/>
                <w:szCs w:val="40"/>
              </w:rPr>
              <w:t>Submitted To:</w:t>
            </w:r>
          </w:p>
          <w:p w14:paraId="24E9BA2C" w14:textId="0DAEA346" w:rsidR="006E46FC" w:rsidRPr="00070123" w:rsidRDefault="00016BA3" w:rsidP="00F63FC9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Tanim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Ahmed</w:t>
            </w:r>
          </w:p>
          <w:p w14:paraId="3597E687" w14:textId="21F08E11" w:rsidR="006E46FC" w:rsidRPr="00070123" w:rsidRDefault="001A0832" w:rsidP="00F63FC9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Lecturer</w:t>
            </w:r>
          </w:p>
          <w:p w14:paraId="3F351380" w14:textId="46682A6D" w:rsidR="00016D9C" w:rsidRPr="00070123" w:rsidRDefault="00016D9C" w:rsidP="00F63FC9">
            <w:pPr>
              <w:rPr>
                <w:rFonts w:cstheme="minorHAnsi"/>
                <w:sz w:val="36"/>
                <w:szCs w:val="36"/>
              </w:rPr>
            </w:pPr>
            <w:r w:rsidRPr="00070123">
              <w:rPr>
                <w:rFonts w:cstheme="minorHAnsi"/>
                <w:sz w:val="36"/>
                <w:szCs w:val="36"/>
              </w:rPr>
              <w:t>Department of ‘CSE’</w:t>
            </w:r>
          </w:p>
          <w:p w14:paraId="1F7399E5" w14:textId="77777777" w:rsidR="006E46FC" w:rsidRPr="00070123" w:rsidRDefault="006E46FC" w:rsidP="00F63FC9">
            <w:pPr>
              <w:rPr>
                <w:rFonts w:cstheme="minorHAnsi"/>
                <w:b/>
                <w:bCs/>
                <w:color w:val="002060"/>
                <w:sz w:val="40"/>
                <w:szCs w:val="40"/>
              </w:rPr>
            </w:pPr>
            <w:r w:rsidRPr="00070123">
              <w:rPr>
                <w:sz w:val="36"/>
                <w:szCs w:val="36"/>
              </w:rPr>
              <w:t>Daffodil International University</w:t>
            </w:r>
          </w:p>
        </w:tc>
      </w:tr>
    </w:tbl>
    <w:p w14:paraId="6627DDD5" w14:textId="2643C849" w:rsidR="00C276C1" w:rsidRPr="00070123" w:rsidRDefault="00C276C1" w:rsidP="00F63FC9">
      <w:pPr>
        <w:tabs>
          <w:tab w:val="left" w:pos="3834"/>
        </w:tabs>
        <w:rPr>
          <w:rFonts w:cstheme="minorHAnsi"/>
          <w:b/>
          <w:bCs/>
          <w:color w:val="002060"/>
          <w:sz w:val="40"/>
          <w:szCs w:val="40"/>
        </w:rPr>
      </w:pPr>
    </w:p>
    <w:p w14:paraId="4B84296A" w14:textId="17066701" w:rsidR="00C276C1" w:rsidRPr="00070123" w:rsidRDefault="00C276C1" w:rsidP="00F63FC9">
      <w:pPr>
        <w:tabs>
          <w:tab w:val="left" w:pos="3834"/>
        </w:tabs>
        <w:rPr>
          <w:rFonts w:cstheme="minorHAnsi"/>
          <w:b/>
          <w:bCs/>
          <w:color w:val="002060"/>
          <w:sz w:val="40"/>
          <w:szCs w:val="40"/>
        </w:rPr>
      </w:pPr>
    </w:p>
    <w:p w14:paraId="6BAA45D0" w14:textId="7E451C18" w:rsidR="004A5AD0" w:rsidRPr="00070123" w:rsidRDefault="004A5AD0" w:rsidP="00F63FC9">
      <w:pPr>
        <w:tabs>
          <w:tab w:val="left" w:pos="3834"/>
        </w:tabs>
        <w:rPr>
          <w:rFonts w:cstheme="minorHAnsi"/>
          <w:b/>
          <w:bCs/>
          <w:color w:val="002060"/>
          <w:sz w:val="40"/>
          <w:szCs w:val="40"/>
        </w:rPr>
      </w:pPr>
    </w:p>
    <w:p w14:paraId="3C53B556" w14:textId="72607E61" w:rsidR="004A5AD0" w:rsidRPr="00070123" w:rsidRDefault="004A5AD0" w:rsidP="00F63FC9">
      <w:pPr>
        <w:tabs>
          <w:tab w:val="left" w:pos="3834"/>
        </w:tabs>
        <w:rPr>
          <w:rFonts w:cstheme="minorHAnsi"/>
          <w:b/>
          <w:bCs/>
          <w:color w:val="002060"/>
          <w:sz w:val="40"/>
          <w:szCs w:val="40"/>
        </w:rPr>
      </w:pPr>
    </w:p>
    <w:p w14:paraId="7ADD3CC8" w14:textId="1471B414" w:rsidR="004A5AD0" w:rsidRPr="00070123" w:rsidRDefault="004A5AD0" w:rsidP="00F63FC9">
      <w:pPr>
        <w:tabs>
          <w:tab w:val="left" w:pos="3834"/>
        </w:tabs>
        <w:rPr>
          <w:rFonts w:cstheme="minorHAnsi"/>
          <w:b/>
          <w:bCs/>
          <w:color w:val="002060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611" w:rsidRPr="00070123" w14:paraId="51C62999" w14:textId="566FB478" w:rsidTr="00F01CC2">
        <w:trPr>
          <w:trHeight w:val="3050"/>
        </w:trPr>
        <w:tc>
          <w:tcPr>
            <w:tcW w:w="9016" w:type="dxa"/>
          </w:tcPr>
          <w:p w14:paraId="603F1D06" w14:textId="120D95B7" w:rsidR="00D132B6" w:rsidRPr="00070123" w:rsidRDefault="00452611" w:rsidP="00F63FC9">
            <w:pPr>
              <w:tabs>
                <w:tab w:val="left" w:pos="3834"/>
              </w:tabs>
              <w:rPr>
                <w:rFonts w:cstheme="minorHAnsi"/>
                <w:b/>
                <w:bCs/>
                <w:color w:val="002060"/>
                <w:sz w:val="40"/>
                <w:szCs w:val="40"/>
              </w:rPr>
            </w:pPr>
            <w:r w:rsidRPr="00070123">
              <w:rPr>
                <w:rFonts w:cstheme="minorHAnsi"/>
                <w:b/>
                <w:bCs/>
                <w:color w:val="002060"/>
                <w:sz w:val="40"/>
                <w:szCs w:val="40"/>
              </w:rPr>
              <w:t>Submitted By:</w:t>
            </w:r>
          </w:p>
          <w:p w14:paraId="4A31EC12" w14:textId="77777777" w:rsidR="00D132B6" w:rsidRDefault="00452611" w:rsidP="00452611">
            <w:pPr>
              <w:pStyle w:val="NoSpacing"/>
              <w:rPr>
                <w:sz w:val="32"/>
                <w:szCs w:val="32"/>
              </w:rPr>
            </w:pPr>
            <w:proofErr w:type="spellStart"/>
            <w:r w:rsidRPr="00070123">
              <w:rPr>
                <w:sz w:val="32"/>
                <w:szCs w:val="32"/>
              </w:rPr>
              <w:t>Saifullah</w:t>
            </w:r>
            <w:proofErr w:type="spellEnd"/>
            <w:r w:rsidRPr="00070123">
              <w:rPr>
                <w:sz w:val="32"/>
                <w:szCs w:val="32"/>
              </w:rPr>
              <w:t xml:space="preserve"> </w:t>
            </w:r>
            <w:proofErr w:type="spellStart"/>
            <w:r w:rsidRPr="00070123">
              <w:rPr>
                <w:sz w:val="32"/>
                <w:szCs w:val="32"/>
              </w:rPr>
              <w:t>Anik</w:t>
            </w:r>
            <w:proofErr w:type="spellEnd"/>
          </w:p>
          <w:p w14:paraId="0690D2F4" w14:textId="1D38D582" w:rsidR="00452611" w:rsidRPr="00070123" w:rsidRDefault="00D132B6" w:rsidP="00452611">
            <w:pPr>
              <w:pStyle w:val="NoSpacing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ID: 221-15-4922</w:t>
            </w:r>
          </w:p>
          <w:p w14:paraId="26482B48" w14:textId="77777777" w:rsidR="00452611" w:rsidRPr="00070123" w:rsidRDefault="00452611" w:rsidP="00452611">
            <w:pPr>
              <w:tabs>
                <w:tab w:val="left" w:pos="3834"/>
              </w:tabs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070123">
              <w:rPr>
                <w:rFonts w:cstheme="minorHAnsi"/>
                <w:color w:val="000000" w:themeColor="text1"/>
                <w:sz w:val="32"/>
                <w:szCs w:val="32"/>
              </w:rPr>
              <w:t>Section: 61_I</w:t>
            </w:r>
          </w:p>
          <w:p w14:paraId="39B12C38" w14:textId="77777777" w:rsidR="00452611" w:rsidRPr="00070123" w:rsidRDefault="00452611" w:rsidP="00452611">
            <w:pPr>
              <w:tabs>
                <w:tab w:val="left" w:pos="3834"/>
              </w:tabs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070123">
              <w:rPr>
                <w:rFonts w:cstheme="minorHAnsi"/>
                <w:color w:val="000000" w:themeColor="text1"/>
                <w:sz w:val="32"/>
                <w:szCs w:val="32"/>
              </w:rPr>
              <w:t>Department of ‘</w:t>
            </w:r>
            <w:r w:rsidRPr="00070123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CSE</w:t>
            </w:r>
            <w:r w:rsidRPr="00070123">
              <w:rPr>
                <w:rFonts w:cstheme="minorHAnsi"/>
                <w:color w:val="000000" w:themeColor="text1"/>
                <w:sz w:val="32"/>
                <w:szCs w:val="32"/>
              </w:rPr>
              <w:t>’</w:t>
            </w:r>
          </w:p>
          <w:p w14:paraId="438EA113" w14:textId="5CFA299F" w:rsidR="00452611" w:rsidRPr="00070123" w:rsidRDefault="00452611" w:rsidP="00452611">
            <w:pPr>
              <w:pStyle w:val="NoSpacing"/>
              <w:rPr>
                <w:b/>
                <w:bCs/>
              </w:rPr>
            </w:pPr>
            <w:r w:rsidRPr="00070123">
              <w:rPr>
                <w:rFonts w:cstheme="minorHAnsi"/>
                <w:color w:val="000000" w:themeColor="text1"/>
                <w:sz w:val="32"/>
                <w:szCs w:val="32"/>
              </w:rPr>
              <w:t>Daffodil International University</w:t>
            </w:r>
          </w:p>
        </w:tc>
      </w:tr>
      <w:tr w:rsidR="000516A1" w:rsidRPr="00070123" w14:paraId="72FE1975" w14:textId="77777777" w:rsidTr="000516A1">
        <w:trPr>
          <w:trHeight w:val="347"/>
        </w:trPr>
        <w:tc>
          <w:tcPr>
            <w:tcW w:w="9016" w:type="dxa"/>
          </w:tcPr>
          <w:p w14:paraId="6F7C00B0" w14:textId="466665E8" w:rsidR="000516A1" w:rsidRPr="00070123" w:rsidRDefault="000516A1" w:rsidP="00F63FC9">
            <w:pPr>
              <w:tabs>
                <w:tab w:val="left" w:pos="3834"/>
              </w:tabs>
              <w:spacing w:before="60"/>
              <w:rPr>
                <w:rFonts w:cstheme="minorHAnsi"/>
                <w:b/>
                <w:bCs/>
                <w:color w:val="002060"/>
                <w:sz w:val="36"/>
                <w:szCs w:val="36"/>
              </w:rPr>
            </w:pPr>
            <w:r w:rsidRPr="00070123">
              <w:rPr>
                <w:rFonts w:cstheme="minorHAnsi"/>
                <w:b/>
                <w:bCs/>
                <w:color w:val="002060"/>
                <w:sz w:val="36"/>
                <w:szCs w:val="36"/>
              </w:rPr>
              <w:t xml:space="preserve">Submission Date: </w:t>
            </w:r>
            <w:r w:rsidR="001D28CA">
              <w:rPr>
                <w:rFonts w:cstheme="minorHAnsi"/>
                <w:color w:val="000000" w:themeColor="text1"/>
                <w:sz w:val="36"/>
                <w:szCs w:val="36"/>
              </w:rPr>
              <w:t>20</w:t>
            </w:r>
            <w:bookmarkStart w:id="0" w:name="_GoBack"/>
            <w:bookmarkEnd w:id="0"/>
            <w:r w:rsidR="00B177BA">
              <w:rPr>
                <w:rFonts w:cstheme="minorHAnsi"/>
                <w:color w:val="000000" w:themeColor="text1"/>
                <w:sz w:val="36"/>
                <w:szCs w:val="36"/>
              </w:rPr>
              <w:t>-09</w:t>
            </w:r>
            <w:r w:rsidRPr="00070123">
              <w:rPr>
                <w:rFonts w:cstheme="minorHAnsi"/>
                <w:color w:val="000000" w:themeColor="text1"/>
                <w:sz w:val="36"/>
                <w:szCs w:val="36"/>
              </w:rPr>
              <w:t>-23</w:t>
            </w:r>
          </w:p>
          <w:p w14:paraId="79595425" w14:textId="4C5BFDD2" w:rsidR="000516A1" w:rsidRPr="00070123" w:rsidRDefault="000516A1" w:rsidP="00F63FC9">
            <w:pPr>
              <w:tabs>
                <w:tab w:val="left" w:pos="3834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2A87A20" w14:textId="5C8C50B2" w:rsidR="003923D3" w:rsidRPr="00070123" w:rsidRDefault="003923D3" w:rsidP="00F63FC9">
      <w:pPr>
        <w:rPr>
          <w:rFonts w:cstheme="minorHAnsi"/>
          <w:b/>
          <w:bCs/>
          <w:color w:val="002060"/>
          <w:sz w:val="24"/>
          <w:szCs w:val="24"/>
        </w:rPr>
      </w:pPr>
    </w:p>
    <w:p w14:paraId="183BFF5A" w14:textId="30EDABC2" w:rsidR="001A1079" w:rsidRPr="00484025" w:rsidRDefault="001F27DC" w:rsidP="00484025">
      <w:pPr>
        <w:spacing w:after="0" w:line="240" w:lineRule="auto"/>
        <w:rPr>
          <w:rFonts w:ascii="Elephant" w:hAnsi="Elephant" w:cstheme="minorHAnsi"/>
          <w:b/>
          <w:bCs/>
          <w:color w:val="002060"/>
          <w:spacing w:val="42"/>
          <w:sz w:val="46"/>
          <w:szCs w:val="44"/>
        </w:rPr>
      </w:pPr>
      <w:r w:rsidRPr="00070123">
        <w:rPr>
          <w:rFonts w:ascii="Elephant" w:hAnsi="Elephant" w:cstheme="minorHAnsi"/>
          <w:b/>
          <w:bCs/>
          <w:color w:val="002060"/>
          <w:spacing w:val="42"/>
          <w:sz w:val="46"/>
          <w:szCs w:val="44"/>
        </w:rPr>
        <w:t>Daffodil International</w:t>
      </w:r>
      <w:r w:rsidR="00B43BF0" w:rsidRPr="00070123">
        <w:rPr>
          <w:rFonts w:ascii="Elephant" w:hAnsi="Elephant" w:cstheme="minorHAnsi"/>
          <w:b/>
          <w:bCs/>
          <w:color w:val="002060"/>
          <w:spacing w:val="42"/>
          <w:sz w:val="46"/>
          <w:szCs w:val="44"/>
        </w:rPr>
        <w:t xml:space="preserve"> </w:t>
      </w:r>
      <w:r w:rsidRPr="00070123">
        <w:rPr>
          <w:rFonts w:ascii="Elephant" w:hAnsi="Elephant" w:cstheme="minorHAnsi"/>
          <w:b/>
          <w:bCs/>
          <w:color w:val="002060"/>
          <w:spacing w:val="42"/>
          <w:sz w:val="46"/>
          <w:szCs w:val="44"/>
        </w:rPr>
        <w:t>University</w:t>
      </w:r>
    </w:p>
    <w:sectPr w:rsidR="001A1079" w:rsidRPr="00484025" w:rsidSect="00B132D5">
      <w:headerReference w:type="even" r:id="rId9"/>
      <w:headerReference w:type="default" r:id="rId10"/>
      <w:headerReference w:type="first" r:id="rId11"/>
      <w:pgSz w:w="11906" w:h="16838" w:code="9"/>
      <w:pgMar w:top="576" w:right="1440" w:bottom="57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DA754" w14:textId="77777777" w:rsidR="008B3550" w:rsidRDefault="008B3550" w:rsidP="001F27DC">
      <w:pPr>
        <w:spacing w:after="0" w:line="240" w:lineRule="auto"/>
      </w:pPr>
      <w:r>
        <w:separator/>
      </w:r>
    </w:p>
  </w:endnote>
  <w:endnote w:type="continuationSeparator" w:id="0">
    <w:p w14:paraId="38831665" w14:textId="77777777" w:rsidR="008B3550" w:rsidRDefault="008B3550" w:rsidP="001F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3ECB6" w14:textId="77777777" w:rsidR="008B3550" w:rsidRDefault="008B3550" w:rsidP="001F27DC">
      <w:pPr>
        <w:spacing w:after="0" w:line="240" w:lineRule="auto"/>
      </w:pPr>
      <w:r>
        <w:separator/>
      </w:r>
    </w:p>
  </w:footnote>
  <w:footnote w:type="continuationSeparator" w:id="0">
    <w:p w14:paraId="44155E33" w14:textId="77777777" w:rsidR="008B3550" w:rsidRDefault="008B3550" w:rsidP="001F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1E624" w14:textId="77777777" w:rsidR="001F27DC" w:rsidRDefault="008B3550">
    <w:pPr>
      <w:pStyle w:val="Header"/>
    </w:pPr>
    <w:r>
      <w:rPr>
        <w:noProof/>
      </w:rPr>
      <w:pict w14:anchorId="3E600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960297" o:spid="_x0000_s2050" type="#_x0000_t75" style="position:absolute;margin-left:0;margin-top:0;width:392.45pt;height:697.5pt;z-index:-251657216;mso-position-horizontal:center;mso-position-horizontal-relative:margin;mso-position-vertical:center;mso-position-vertical-relative:margin" o:allowincell="f">
          <v:imagedata r:id="rId1" o:title="750x750b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61AB3" w14:textId="77777777" w:rsidR="001F27DC" w:rsidRDefault="008B3550">
    <w:pPr>
      <w:pStyle w:val="Header"/>
    </w:pPr>
    <w:r>
      <w:rPr>
        <w:noProof/>
      </w:rPr>
      <w:pict w14:anchorId="04889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960298" o:spid="_x0000_s2051" type="#_x0000_t75" style="position:absolute;margin-left:0;margin-top:0;width:392.45pt;height:697.5pt;z-index:-251656192;mso-position-horizontal:center;mso-position-horizontal-relative:margin;mso-position-vertical:center;mso-position-vertical-relative:margin" o:allowincell="f">
          <v:imagedata r:id="rId1" o:title="750x750b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0E46A" w14:textId="77777777" w:rsidR="001F27DC" w:rsidRDefault="008B3550">
    <w:pPr>
      <w:pStyle w:val="Header"/>
    </w:pPr>
    <w:r>
      <w:rPr>
        <w:noProof/>
      </w:rPr>
      <w:pict w14:anchorId="077B7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960296" o:spid="_x0000_s2049" type="#_x0000_t75" style="position:absolute;margin-left:0;margin-top:0;width:392.45pt;height:697.5pt;z-index:-251658240;mso-position-horizontal:center;mso-position-horizontal-relative:margin;mso-position-vertical:center;mso-position-vertical-relative:margin" o:allowincell="f">
          <v:imagedata r:id="rId1" o:title="750x750b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203"/>
    <w:multiLevelType w:val="hybridMultilevel"/>
    <w:tmpl w:val="9BD24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29B1"/>
    <w:multiLevelType w:val="hybridMultilevel"/>
    <w:tmpl w:val="0060A7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914DF"/>
    <w:multiLevelType w:val="hybridMultilevel"/>
    <w:tmpl w:val="71B0FE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E1732"/>
    <w:multiLevelType w:val="multilevel"/>
    <w:tmpl w:val="3430A3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A5D6A"/>
    <w:multiLevelType w:val="hybridMultilevel"/>
    <w:tmpl w:val="B530A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7534"/>
    <w:multiLevelType w:val="hybridMultilevel"/>
    <w:tmpl w:val="D86A04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7313"/>
    <w:multiLevelType w:val="hybridMultilevel"/>
    <w:tmpl w:val="A6CEAE46"/>
    <w:lvl w:ilvl="0" w:tplc="4FF4A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D6C0E"/>
    <w:multiLevelType w:val="hybridMultilevel"/>
    <w:tmpl w:val="6D3C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B7328"/>
    <w:multiLevelType w:val="hybridMultilevel"/>
    <w:tmpl w:val="772C45A2"/>
    <w:lvl w:ilvl="0" w:tplc="0654389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268CF"/>
    <w:multiLevelType w:val="hybridMultilevel"/>
    <w:tmpl w:val="5E22CC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45B"/>
    <w:multiLevelType w:val="hybridMultilevel"/>
    <w:tmpl w:val="0E08A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4213CB"/>
    <w:multiLevelType w:val="hybridMultilevel"/>
    <w:tmpl w:val="57D2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966C9"/>
    <w:multiLevelType w:val="hybridMultilevel"/>
    <w:tmpl w:val="DA9C2044"/>
    <w:lvl w:ilvl="0" w:tplc="CCC433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476B6"/>
    <w:multiLevelType w:val="hybridMultilevel"/>
    <w:tmpl w:val="395E2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8D357F"/>
    <w:multiLevelType w:val="hybridMultilevel"/>
    <w:tmpl w:val="C56A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632D8"/>
    <w:multiLevelType w:val="hybridMultilevel"/>
    <w:tmpl w:val="AFF85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F4DCF"/>
    <w:multiLevelType w:val="hybridMultilevel"/>
    <w:tmpl w:val="7CD2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B629F"/>
    <w:multiLevelType w:val="hybridMultilevel"/>
    <w:tmpl w:val="41BC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444DB"/>
    <w:multiLevelType w:val="hybridMultilevel"/>
    <w:tmpl w:val="937C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A0264"/>
    <w:multiLevelType w:val="hybridMultilevel"/>
    <w:tmpl w:val="BE181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17"/>
  </w:num>
  <w:num w:numId="9">
    <w:abstractNumId w:val="9"/>
  </w:num>
  <w:num w:numId="10">
    <w:abstractNumId w:val="8"/>
  </w:num>
  <w:num w:numId="11">
    <w:abstractNumId w:val="10"/>
  </w:num>
  <w:num w:numId="12">
    <w:abstractNumId w:val="0"/>
  </w:num>
  <w:num w:numId="13">
    <w:abstractNumId w:val="19"/>
  </w:num>
  <w:num w:numId="14">
    <w:abstractNumId w:val="13"/>
  </w:num>
  <w:num w:numId="15">
    <w:abstractNumId w:val="16"/>
  </w:num>
  <w:num w:numId="16">
    <w:abstractNumId w:val="14"/>
  </w:num>
  <w:num w:numId="17">
    <w:abstractNumId w:val="11"/>
  </w:num>
  <w:num w:numId="18">
    <w:abstractNumId w:val="7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D5"/>
    <w:rsid w:val="00016BA3"/>
    <w:rsid w:val="00016D9C"/>
    <w:rsid w:val="0003779A"/>
    <w:rsid w:val="00040CD2"/>
    <w:rsid w:val="000448F6"/>
    <w:rsid w:val="00045C4C"/>
    <w:rsid w:val="000516A1"/>
    <w:rsid w:val="00070123"/>
    <w:rsid w:val="000719ED"/>
    <w:rsid w:val="00081EBB"/>
    <w:rsid w:val="00090755"/>
    <w:rsid w:val="000F3247"/>
    <w:rsid w:val="00111F68"/>
    <w:rsid w:val="00142AC0"/>
    <w:rsid w:val="0015292D"/>
    <w:rsid w:val="00157B23"/>
    <w:rsid w:val="00176BFB"/>
    <w:rsid w:val="00183BF2"/>
    <w:rsid w:val="00191878"/>
    <w:rsid w:val="00196CBB"/>
    <w:rsid w:val="001A0832"/>
    <w:rsid w:val="001A1079"/>
    <w:rsid w:val="001B7BD0"/>
    <w:rsid w:val="001C4EA4"/>
    <w:rsid w:val="001D054B"/>
    <w:rsid w:val="001D28CA"/>
    <w:rsid w:val="001F06A5"/>
    <w:rsid w:val="001F27DC"/>
    <w:rsid w:val="001F7BA7"/>
    <w:rsid w:val="00225605"/>
    <w:rsid w:val="00233D53"/>
    <w:rsid w:val="00236948"/>
    <w:rsid w:val="0023772F"/>
    <w:rsid w:val="002430C8"/>
    <w:rsid w:val="002513D4"/>
    <w:rsid w:val="00264BC0"/>
    <w:rsid w:val="0027301E"/>
    <w:rsid w:val="00283219"/>
    <w:rsid w:val="002A797A"/>
    <w:rsid w:val="002F44C4"/>
    <w:rsid w:val="002F680E"/>
    <w:rsid w:val="00327CB5"/>
    <w:rsid w:val="00346CA7"/>
    <w:rsid w:val="0034784F"/>
    <w:rsid w:val="003654A4"/>
    <w:rsid w:val="00373F98"/>
    <w:rsid w:val="00380153"/>
    <w:rsid w:val="003923D3"/>
    <w:rsid w:val="003A1D4A"/>
    <w:rsid w:val="003B0A43"/>
    <w:rsid w:val="003C00E7"/>
    <w:rsid w:val="003D6151"/>
    <w:rsid w:val="003E6EDC"/>
    <w:rsid w:val="003F70C9"/>
    <w:rsid w:val="00407684"/>
    <w:rsid w:val="004133F7"/>
    <w:rsid w:val="00414F8C"/>
    <w:rsid w:val="004222C4"/>
    <w:rsid w:val="00435E86"/>
    <w:rsid w:val="00441648"/>
    <w:rsid w:val="00452611"/>
    <w:rsid w:val="00471CEF"/>
    <w:rsid w:val="0048198D"/>
    <w:rsid w:val="00484025"/>
    <w:rsid w:val="00485747"/>
    <w:rsid w:val="00492D5F"/>
    <w:rsid w:val="004A1D41"/>
    <w:rsid w:val="004A5AD0"/>
    <w:rsid w:val="004B22FF"/>
    <w:rsid w:val="004B56F7"/>
    <w:rsid w:val="004B6AF3"/>
    <w:rsid w:val="004D63D9"/>
    <w:rsid w:val="004E77AD"/>
    <w:rsid w:val="005333F2"/>
    <w:rsid w:val="005420AD"/>
    <w:rsid w:val="00553FEC"/>
    <w:rsid w:val="00565AA7"/>
    <w:rsid w:val="00571178"/>
    <w:rsid w:val="005976D4"/>
    <w:rsid w:val="005A542C"/>
    <w:rsid w:val="005B3697"/>
    <w:rsid w:val="005D02DE"/>
    <w:rsid w:val="005F4D3B"/>
    <w:rsid w:val="00615C61"/>
    <w:rsid w:val="00634D6B"/>
    <w:rsid w:val="00646268"/>
    <w:rsid w:val="00657D30"/>
    <w:rsid w:val="0066434B"/>
    <w:rsid w:val="006A1153"/>
    <w:rsid w:val="006C48EE"/>
    <w:rsid w:val="006C7905"/>
    <w:rsid w:val="006E46FC"/>
    <w:rsid w:val="006F36D2"/>
    <w:rsid w:val="006F3D03"/>
    <w:rsid w:val="006F6ABD"/>
    <w:rsid w:val="0070202D"/>
    <w:rsid w:val="00703B95"/>
    <w:rsid w:val="00711084"/>
    <w:rsid w:val="00743F05"/>
    <w:rsid w:val="007456AB"/>
    <w:rsid w:val="00751C72"/>
    <w:rsid w:val="00755DC0"/>
    <w:rsid w:val="007569C4"/>
    <w:rsid w:val="00765BB6"/>
    <w:rsid w:val="00767161"/>
    <w:rsid w:val="00787C7E"/>
    <w:rsid w:val="007C010A"/>
    <w:rsid w:val="007C7DF1"/>
    <w:rsid w:val="007E6B86"/>
    <w:rsid w:val="007F1F73"/>
    <w:rsid w:val="00805315"/>
    <w:rsid w:val="00824EFC"/>
    <w:rsid w:val="00827D12"/>
    <w:rsid w:val="008356BA"/>
    <w:rsid w:val="00851EB7"/>
    <w:rsid w:val="008577A5"/>
    <w:rsid w:val="008642AC"/>
    <w:rsid w:val="00882B93"/>
    <w:rsid w:val="00891E14"/>
    <w:rsid w:val="00892AC1"/>
    <w:rsid w:val="008944F3"/>
    <w:rsid w:val="008964F1"/>
    <w:rsid w:val="008A23E3"/>
    <w:rsid w:val="008B0302"/>
    <w:rsid w:val="008B3550"/>
    <w:rsid w:val="008C074B"/>
    <w:rsid w:val="008D4899"/>
    <w:rsid w:val="008D6F38"/>
    <w:rsid w:val="008E37FB"/>
    <w:rsid w:val="009301C7"/>
    <w:rsid w:val="00931DD9"/>
    <w:rsid w:val="00955673"/>
    <w:rsid w:val="0098042E"/>
    <w:rsid w:val="00982056"/>
    <w:rsid w:val="00991F85"/>
    <w:rsid w:val="009B5FF7"/>
    <w:rsid w:val="009B620A"/>
    <w:rsid w:val="009B6BCF"/>
    <w:rsid w:val="009C1DD4"/>
    <w:rsid w:val="009C52D1"/>
    <w:rsid w:val="009C6AC9"/>
    <w:rsid w:val="009D3057"/>
    <w:rsid w:val="009D5547"/>
    <w:rsid w:val="009D658D"/>
    <w:rsid w:val="009E4EB2"/>
    <w:rsid w:val="009E51F1"/>
    <w:rsid w:val="009F375A"/>
    <w:rsid w:val="00A03F23"/>
    <w:rsid w:val="00A23938"/>
    <w:rsid w:val="00A649B7"/>
    <w:rsid w:val="00A96022"/>
    <w:rsid w:val="00AA72B3"/>
    <w:rsid w:val="00AA752B"/>
    <w:rsid w:val="00AB0618"/>
    <w:rsid w:val="00AB2963"/>
    <w:rsid w:val="00AE717E"/>
    <w:rsid w:val="00AE71C3"/>
    <w:rsid w:val="00B01E8A"/>
    <w:rsid w:val="00B132D5"/>
    <w:rsid w:val="00B177BA"/>
    <w:rsid w:val="00B43BF0"/>
    <w:rsid w:val="00B6584D"/>
    <w:rsid w:val="00B84111"/>
    <w:rsid w:val="00B86E6D"/>
    <w:rsid w:val="00B978CE"/>
    <w:rsid w:val="00BC2BE7"/>
    <w:rsid w:val="00BD2851"/>
    <w:rsid w:val="00BD2CDF"/>
    <w:rsid w:val="00BD5964"/>
    <w:rsid w:val="00BF395F"/>
    <w:rsid w:val="00BF5B00"/>
    <w:rsid w:val="00C028C6"/>
    <w:rsid w:val="00C179A6"/>
    <w:rsid w:val="00C276C1"/>
    <w:rsid w:val="00C4146F"/>
    <w:rsid w:val="00C418B7"/>
    <w:rsid w:val="00CA37DE"/>
    <w:rsid w:val="00CD3CE9"/>
    <w:rsid w:val="00D132B6"/>
    <w:rsid w:val="00D243E4"/>
    <w:rsid w:val="00D40482"/>
    <w:rsid w:val="00D4084D"/>
    <w:rsid w:val="00D455E1"/>
    <w:rsid w:val="00D7311A"/>
    <w:rsid w:val="00D74A94"/>
    <w:rsid w:val="00D75208"/>
    <w:rsid w:val="00DA6641"/>
    <w:rsid w:val="00DB39A3"/>
    <w:rsid w:val="00DB4A5F"/>
    <w:rsid w:val="00DC3E8B"/>
    <w:rsid w:val="00DD4617"/>
    <w:rsid w:val="00DE0DD4"/>
    <w:rsid w:val="00DE498D"/>
    <w:rsid w:val="00DF746B"/>
    <w:rsid w:val="00E079EE"/>
    <w:rsid w:val="00E10C46"/>
    <w:rsid w:val="00E364C6"/>
    <w:rsid w:val="00E44D50"/>
    <w:rsid w:val="00E46DB1"/>
    <w:rsid w:val="00E54299"/>
    <w:rsid w:val="00E5514F"/>
    <w:rsid w:val="00E56572"/>
    <w:rsid w:val="00E63B38"/>
    <w:rsid w:val="00E914D8"/>
    <w:rsid w:val="00E962DB"/>
    <w:rsid w:val="00EA1EBC"/>
    <w:rsid w:val="00EB79C1"/>
    <w:rsid w:val="00EC0ACB"/>
    <w:rsid w:val="00EC39D8"/>
    <w:rsid w:val="00EE7DC6"/>
    <w:rsid w:val="00EF143D"/>
    <w:rsid w:val="00EF70DB"/>
    <w:rsid w:val="00F01CC2"/>
    <w:rsid w:val="00F12C47"/>
    <w:rsid w:val="00F5494E"/>
    <w:rsid w:val="00F63FC9"/>
    <w:rsid w:val="00F67BFE"/>
    <w:rsid w:val="00F912B7"/>
    <w:rsid w:val="00FA0A6F"/>
    <w:rsid w:val="00FB52EC"/>
    <w:rsid w:val="00FC24FF"/>
    <w:rsid w:val="00FD60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36EA82"/>
  <w15:chartTrackingRefBased/>
  <w15:docId w15:val="{BD9C4270-3603-4C62-A0B0-8A49954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611"/>
  </w:style>
  <w:style w:type="paragraph" w:styleId="Heading1">
    <w:name w:val="heading 1"/>
    <w:basedOn w:val="Normal"/>
    <w:next w:val="Normal"/>
    <w:link w:val="Heading1Char"/>
    <w:uiPriority w:val="9"/>
    <w:qFormat/>
    <w:rsid w:val="00657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DC"/>
  </w:style>
  <w:style w:type="paragraph" w:styleId="Footer">
    <w:name w:val="footer"/>
    <w:basedOn w:val="Normal"/>
    <w:link w:val="FooterChar"/>
    <w:uiPriority w:val="99"/>
    <w:unhideWhenUsed/>
    <w:rsid w:val="001F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DC"/>
  </w:style>
  <w:style w:type="paragraph" w:styleId="ListParagraph">
    <w:name w:val="List Paragraph"/>
    <w:basedOn w:val="Normal"/>
    <w:uiPriority w:val="34"/>
    <w:qFormat/>
    <w:rsid w:val="001F06A5"/>
    <w:pPr>
      <w:ind w:left="720"/>
      <w:contextualSpacing/>
    </w:pPr>
  </w:style>
  <w:style w:type="character" w:customStyle="1" w:styleId="cm-keyword">
    <w:name w:val="cm-keyword"/>
    <w:basedOn w:val="DefaultParagraphFont"/>
    <w:rsid w:val="00931DD9"/>
  </w:style>
  <w:style w:type="character" w:styleId="Hyperlink">
    <w:name w:val="Hyperlink"/>
    <w:basedOn w:val="DefaultParagraphFont"/>
    <w:uiPriority w:val="99"/>
    <w:semiHidden/>
    <w:unhideWhenUsed/>
    <w:rsid w:val="00931DD9"/>
    <w:rPr>
      <w:color w:val="0000FF"/>
      <w:u w:val="single"/>
    </w:rPr>
  </w:style>
  <w:style w:type="character" w:customStyle="1" w:styleId="cm-bracket">
    <w:name w:val="cm-bracket"/>
    <w:basedOn w:val="DefaultParagraphFont"/>
    <w:rsid w:val="00931DD9"/>
  </w:style>
  <w:style w:type="character" w:customStyle="1" w:styleId="cm-operator">
    <w:name w:val="cm-operator"/>
    <w:basedOn w:val="DefaultParagraphFont"/>
    <w:rsid w:val="00931DD9"/>
  </w:style>
  <w:style w:type="character" w:customStyle="1" w:styleId="cm-string">
    <w:name w:val="cm-string"/>
    <w:basedOn w:val="DefaultParagraphFont"/>
    <w:rsid w:val="00931DD9"/>
  </w:style>
  <w:style w:type="paragraph" w:styleId="NoSpacing">
    <w:name w:val="No Spacing"/>
    <w:uiPriority w:val="1"/>
    <w:qFormat/>
    <w:rsid w:val="008B0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7D3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5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Cover%20Page%20(3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{CF70739A-DEA2-4AB8-814C-468483E4C0FF}</b:Guid>
    <b:Title>Wikipedia</b:Title>
    <b:URL>wikipedia.com</b:URL>
    <b:RefOrder>2</b:RefOrder>
  </b:Source>
  <b:Source>
    <b:Tag>Byj</b:Tag>
    <b:SourceType>InternetSite</b:SourceType>
    <b:Guid>{EE690B2C-FE24-440E-8087-D41D40783A70}</b:Guid>
    <b:Title>Byjus</b:Title>
    <b:URL>https://byjus.com/ias-questions/how-to-control-deflation/#:~:text=Quantitative%20easing%2C%20cutting%20tax%20rates,which%20deflation%20can%20be%20controlled.</b:URL>
    <b:RefOrder>5</b:RefOrder>
  </b:Source>
  <b:Source>
    <b:Tag>CNB23</b:Tag>
    <b:SourceType>InternetSite</b:SourceType>
    <b:Guid>{BBD1B779-791C-4120-96CB-2623C55AF1BD}</b:Guid>
    <b:Title>CNBC</b:Title>
    <b:Year>2023</b:Year>
    <b:Month>August</b:Month>
    <b:Day>23</b:Day>
    <b:URL>https://www.cnbc.com/2023/08/24/chinas-deflation-could-spill-over-into-a-global-concern-economists-say.html</b:URL>
    <b:RefOrder>4</b:RefOrder>
  </b:Source>
  <b:Source>
    <b:Tag>Jil23</b:Tag>
    <b:SourceType>InternetSite</b:SourceType>
    <b:Guid>{587B6486-89D6-4F71-BAFD-F3AE03346D13}</b:Guid>
    <b:Author>
      <b:Author>
        <b:NameList>
          <b:Person>
            <b:Last>Disis</b:Last>
            <b:First>Jill</b:First>
          </b:Person>
        </b:NameList>
      </b:Author>
    </b:Author>
    <b:Title>Washington Post</b:Title>
    <b:Year>2023</b:Year>
    <b:Month>August</b:Month>
    <b:Day>10</b:Day>
    <b:URL>https://www.washingtonpost.com/business/2023/08/10/deflation-in-china-why-prices-are-falling-how-beijing-might-fix-it/827ef138-3749-11ee-ac4e-e707870e43db_story.html</b:URL>
    <b:RefOrder>1</b:RefOrder>
  </b:Source>
  <b:Source>
    <b:Tag>The23</b:Tag>
    <b:SourceType>InternetSite</b:SourceType>
    <b:Guid>{8C9004DB-0D2E-4B10-8A48-C4B817FDFF4B}</b:Guid>
    <b:Title>The Economic Times</b:Title>
    <b:Year>2023</b:Year>
    <b:URL>https://economictimes.indiatimes.com/news/how-to/chinese-economy-falls-into-deflation-how-it-could-hurt-beijing-and-what-is-the-way-out-of-it/articleshow/102578475.cms?from=mdr</b:URL>
    <b:Month>August</b:Month>
    <b:Day>09</b:Day>
    <b:RefOrder>3</b:RefOrder>
  </b:Source>
</b:Sources>
</file>

<file path=customXml/itemProps1.xml><?xml version="1.0" encoding="utf-8"?>
<ds:datastoreItem xmlns:ds="http://schemas.openxmlformats.org/officeDocument/2006/customXml" ds:itemID="{BBF9317D-92DD-4918-BDB4-AF7936B2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Page (3).dotx</Template>
  <TotalTime>262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2023-09-21T07:30:00Z</cp:lastPrinted>
  <dcterms:created xsi:type="dcterms:W3CDTF">2023-08-15T15:37:00Z</dcterms:created>
  <dcterms:modified xsi:type="dcterms:W3CDTF">2023-09-21T13:34:00Z</dcterms:modified>
</cp:coreProperties>
</file>